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74551" w14:textId="77777777" w:rsidR="00261902" w:rsidRPr="00261902" w:rsidRDefault="00261902" w:rsidP="00261902">
      <w:pPr>
        <w:jc w:val="center"/>
        <w:rPr>
          <w:sz w:val="48"/>
          <w:szCs w:val="48"/>
        </w:rPr>
      </w:pPr>
      <w:r w:rsidRPr="00261902">
        <w:rPr>
          <w:sz w:val="48"/>
          <w:szCs w:val="48"/>
        </w:rPr>
        <w:t xml:space="preserve">RFID </w:t>
      </w:r>
      <w:proofErr w:type="spellStart"/>
      <w:r w:rsidRPr="00261902">
        <w:rPr>
          <w:sz w:val="48"/>
          <w:szCs w:val="48"/>
        </w:rPr>
        <w:t>DarkNet</w:t>
      </w:r>
      <w:proofErr w:type="spellEnd"/>
    </w:p>
    <w:p w14:paraId="768B2245" w14:textId="77777777" w:rsidR="00261902" w:rsidRDefault="00261902" w:rsidP="00261902"/>
    <w:p w14:paraId="52AE95FE" w14:textId="77777777" w:rsidR="00261902" w:rsidRPr="00261902" w:rsidRDefault="00261902" w:rsidP="00261902">
      <w:pPr>
        <w:jc w:val="center"/>
        <w:rPr>
          <w:b/>
          <w:sz w:val="36"/>
        </w:rPr>
      </w:pPr>
      <w:r w:rsidRPr="00261902">
        <w:rPr>
          <w:b/>
          <w:sz w:val="36"/>
        </w:rPr>
        <w:t>Bill of Materials</w:t>
      </w:r>
    </w:p>
    <w:tbl>
      <w:tblPr>
        <w:tblStyle w:val="TableGrid"/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725"/>
        <w:gridCol w:w="4289"/>
      </w:tblGrid>
      <w:tr w:rsidR="00261902" w14:paraId="03B7FA09" w14:textId="77777777" w:rsidTr="00261902">
        <w:trPr>
          <w:jc w:val="center"/>
        </w:trPr>
        <w:tc>
          <w:tcPr>
            <w:tcW w:w="1725" w:type="dxa"/>
          </w:tcPr>
          <w:p w14:paraId="0EBD24E4" w14:textId="3AC40402" w:rsidR="00261902" w:rsidRPr="00261902" w:rsidRDefault="0052139A" w:rsidP="00261902">
            <w:pPr>
              <w:jc w:val="center"/>
              <w:rPr>
                <w:b/>
              </w:rPr>
            </w:pPr>
            <w:r>
              <w:rPr>
                <w:b/>
              </w:rPr>
              <w:t>Label</w:t>
            </w:r>
          </w:p>
        </w:tc>
        <w:tc>
          <w:tcPr>
            <w:tcW w:w="4289" w:type="dxa"/>
          </w:tcPr>
          <w:p w14:paraId="093CFCB9" w14:textId="77777777" w:rsidR="00261902" w:rsidRPr="00261902" w:rsidRDefault="00261902" w:rsidP="00261902">
            <w:pPr>
              <w:jc w:val="center"/>
              <w:rPr>
                <w:b/>
              </w:rPr>
            </w:pPr>
            <w:r w:rsidRPr="00261902">
              <w:rPr>
                <w:b/>
              </w:rPr>
              <w:t>Description</w:t>
            </w:r>
          </w:p>
        </w:tc>
      </w:tr>
      <w:tr w:rsidR="00261902" w14:paraId="0AA872AC" w14:textId="77777777" w:rsidTr="00261902">
        <w:trPr>
          <w:jc w:val="center"/>
        </w:trPr>
        <w:tc>
          <w:tcPr>
            <w:tcW w:w="1725" w:type="dxa"/>
          </w:tcPr>
          <w:p w14:paraId="43FFE0EB" w14:textId="77777777" w:rsidR="00261902" w:rsidRDefault="00261902" w:rsidP="00261902">
            <w:pPr>
              <w:jc w:val="center"/>
            </w:pPr>
            <w:r>
              <w:t>U1</w:t>
            </w:r>
          </w:p>
        </w:tc>
        <w:tc>
          <w:tcPr>
            <w:tcW w:w="4289" w:type="dxa"/>
          </w:tcPr>
          <w:p w14:paraId="4A64734F" w14:textId="77777777" w:rsidR="00261902" w:rsidRDefault="00261902" w:rsidP="00261902">
            <w:r>
              <w:t>PIC12F683</w:t>
            </w:r>
          </w:p>
        </w:tc>
      </w:tr>
      <w:tr w:rsidR="00261902" w14:paraId="5139041D" w14:textId="77777777" w:rsidTr="00261902">
        <w:trPr>
          <w:jc w:val="center"/>
        </w:trPr>
        <w:tc>
          <w:tcPr>
            <w:tcW w:w="1725" w:type="dxa"/>
          </w:tcPr>
          <w:p w14:paraId="7B43E335" w14:textId="77777777" w:rsidR="00261902" w:rsidRDefault="00261902" w:rsidP="00261902">
            <w:pPr>
              <w:jc w:val="center"/>
            </w:pPr>
            <w:r>
              <w:t>R1</w:t>
            </w:r>
          </w:p>
        </w:tc>
        <w:tc>
          <w:tcPr>
            <w:tcW w:w="4289" w:type="dxa"/>
          </w:tcPr>
          <w:p w14:paraId="76706754" w14:textId="77777777" w:rsidR="00261902" w:rsidRDefault="00261902" w:rsidP="00261902">
            <w:r>
              <w:t>100ohm</w:t>
            </w:r>
          </w:p>
        </w:tc>
      </w:tr>
      <w:tr w:rsidR="00261902" w14:paraId="581A7492" w14:textId="77777777" w:rsidTr="00261902">
        <w:trPr>
          <w:jc w:val="center"/>
        </w:trPr>
        <w:tc>
          <w:tcPr>
            <w:tcW w:w="1725" w:type="dxa"/>
          </w:tcPr>
          <w:p w14:paraId="135FBD75" w14:textId="77777777" w:rsidR="00261902" w:rsidRDefault="00261902" w:rsidP="00261902">
            <w:pPr>
              <w:jc w:val="center"/>
            </w:pPr>
            <w:r>
              <w:t>R2</w:t>
            </w:r>
          </w:p>
        </w:tc>
        <w:tc>
          <w:tcPr>
            <w:tcW w:w="4289" w:type="dxa"/>
          </w:tcPr>
          <w:p w14:paraId="5AF3DAB7" w14:textId="77777777" w:rsidR="00261902" w:rsidRDefault="00261902" w:rsidP="00261902">
            <w:r>
              <w:t>33kOhm</w:t>
            </w:r>
          </w:p>
        </w:tc>
      </w:tr>
      <w:tr w:rsidR="00261902" w14:paraId="1B5FFB11" w14:textId="77777777" w:rsidTr="00261902">
        <w:trPr>
          <w:jc w:val="center"/>
        </w:trPr>
        <w:tc>
          <w:tcPr>
            <w:tcW w:w="1725" w:type="dxa"/>
          </w:tcPr>
          <w:p w14:paraId="09F6F9EE" w14:textId="77777777" w:rsidR="00261902" w:rsidRDefault="00261902" w:rsidP="00261902">
            <w:pPr>
              <w:jc w:val="center"/>
            </w:pPr>
            <w:r>
              <w:t>D1, D2, D3, D4</w:t>
            </w:r>
          </w:p>
        </w:tc>
        <w:tc>
          <w:tcPr>
            <w:tcW w:w="4289" w:type="dxa"/>
          </w:tcPr>
          <w:p w14:paraId="62DEE0B9" w14:textId="77777777" w:rsidR="00261902" w:rsidRDefault="00261902" w:rsidP="00261902">
            <w:proofErr w:type="spellStart"/>
            <w:r>
              <w:t>Schottky</w:t>
            </w:r>
            <w:proofErr w:type="spellEnd"/>
            <w:r>
              <w:t xml:space="preserve"> Diode</w:t>
            </w:r>
          </w:p>
        </w:tc>
      </w:tr>
      <w:tr w:rsidR="00261902" w14:paraId="18B7E089" w14:textId="77777777" w:rsidTr="00261902">
        <w:trPr>
          <w:jc w:val="center"/>
        </w:trPr>
        <w:tc>
          <w:tcPr>
            <w:tcW w:w="1725" w:type="dxa"/>
          </w:tcPr>
          <w:p w14:paraId="4C2F7731" w14:textId="77777777" w:rsidR="00261902" w:rsidRDefault="00261902" w:rsidP="00261902">
            <w:pPr>
              <w:jc w:val="center"/>
            </w:pPr>
            <w:r>
              <w:t>D5</w:t>
            </w:r>
          </w:p>
        </w:tc>
        <w:tc>
          <w:tcPr>
            <w:tcW w:w="4289" w:type="dxa"/>
          </w:tcPr>
          <w:p w14:paraId="53FC7F99" w14:textId="77777777" w:rsidR="00261902" w:rsidRDefault="00261902" w:rsidP="00261902">
            <w:r>
              <w:t xml:space="preserve">5.1V </w:t>
            </w:r>
            <w:proofErr w:type="spellStart"/>
            <w:r>
              <w:t>Zener</w:t>
            </w:r>
            <w:proofErr w:type="spellEnd"/>
            <w:r>
              <w:t xml:space="preserve"> Diode</w:t>
            </w:r>
          </w:p>
        </w:tc>
      </w:tr>
      <w:tr w:rsidR="00261902" w14:paraId="1493D4F3" w14:textId="77777777" w:rsidTr="00261902">
        <w:trPr>
          <w:jc w:val="center"/>
        </w:trPr>
        <w:tc>
          <w:tcPr>
            <w:tcW w:w="1725" w:type="dxa"/>
          </w:tcPr>
          <w:p w14:paraId="612D93FA" w14:textId="77777777" w:rsidR="00261902" w:rsidRDefault="00261902" w:rsidP="00261902">
            <w:pPr>
              <w:jc w:val="center"/>
            </w:pPr>
            <w:r>
              <w:t>D6</w:t>
            </w:r>
          </w:p>
        </w:tc>
        <w:tc>
          <w:tcPr>
            <w:tcW w:w="4289" w:type="dxa"/>
          </w:tcPr>
          <w:p w14:paraId="2C92BE1B" w14:textId="6C378A05" w:rsidR="00261902" w:rsidRDefault="00261902" w:rsidP="00261902">
            <w:r>
              <w:t xml:space="preserve">1N4148 </w:t>
            </w:r>
            <w:r w:rsidR="00CD750F">
              <w:t xml:space="preserve">Signal </w:t>
            </w:r>
            <w:r>
              <w:t>Diode</w:t>
            </w:r>
          </w:p>
        </w:tc>
      </w:tr>
      <w:tr w:rsidR="00261902" w14:paraId="67A99867" w14:textId="77777777" w:rsidTr="00261902">
        <w:trPr>
          <w:jc w:val="center"/>
        </w:trPr>
        <w:tc>
          <w:tcPr>
            <w:tcW w:w="1725" w:type="dxa"/>
          </w:tcPr>
          <w:p w14:paraId="065D182B" w14:textId="77777777" w:rsidR="00261902" w:rsidRDefault="00261902" w:rsidP="00261902">
            <w:pPr>
              <w:jc w:val="center"/>
            </w:pPr>
            <w:r>
              <w:t>C1, C4</w:t>
            </w:r>
          </w:p>
        </w:tc>
        <w:tc>
          <w:tcPr>
            <w:tcW w:w="4289" w:type="dxa"/>
          </w:tcPr>
          <w:p w14:paraId="3C74CB57" w14:textId="77777777" w:rsidR="00261902" w:rsidRDefault="00261902" w:rsidP="00261902">
            <w:r>
              <w:t>10nF Ceramic Capacitor</w:t>
            </w:r>
          </w:p>
        </w:tc>
      </w:tr>
      <w:tr w:rsidR="00261902" w14:paraId="656A7CBB" w14:textId="77777777" w:rsidTr="00261902">
        <w:trPr>
          <w:jc w:val="center"/>
        </w:trPr>
        <w:tc>
          <w:tcPr>
            <w:tcW w:w="1725" w:type="dxa"/>
          </w:tcPr>
          <w:p w14:paraId="7048926A" w14:textId="77777777" w:rsidR="00261902" w:rsidRDefault="00261902" w:rsidP="00261902">
            <w:pPr>
              <w:jc w:val="center"/>
            </w:pPr>
            <w:r>
              <w:t>C2, C3</w:t>
            </w:r>
          </w:p>
        </w:tc>
        <w:tc>
          <w:tcPr>
            <w:tcW w:w="4289" w:type="dxa"/>
          </w:tcPr>
          <w:p w14:paraId="2B25D509" w14:textId="77777777" w:rsidR="00261902" w:rsidRDefault="00261902" w:rsidP="00261902">
            <w:r>
              <w:t>1nF Ceramic Capacitor</w:t>
            </w:r>
          </w:p>
        </w:tc>
      </w:tr>
      <w:tr w:rsidR="00261902" w14:paraId="730A40E2" w14:textId="77777777" w:rsidTr="00261902">
        <w:trPr>
          <w:jc w:val="center"/>
        </w:trPr>
        <w:tc>
          <w:tcPr>
            <w:tcW w:w="1725" w:type="dxa"/>
          </w:tcPr>
          <w:p w14:paraId="413FF032" w14:textId="53F29801" w:rsidR="00261902" w:rsidRDefault="00261902" w:rsidP="00261902">
            <w:pPr>
              <w:jc w:val="center"/>
            </w:pPr>
            <w:r>
              <w:t>C5</w:t>
            </w:r>
            <w:r w:rsidR="0052139A">
              <w:t>*</w:t>
            </w:r>
          </w:p>
        </w:tc>
        <w:tc>
          <w:tcPr>
            <w:tcW w:w="4289" w:type="dxa"/>
          </w:tcPr>
          <w:p w14:paraId="4CEE74F9" w14:textId="77777777" w:rsidR="00261902" w:rsidRDefault="00261902" w:rsidP="00261902">
            <w:r>
              <w:t>100uF Electrolytic Capacitor</w:t>
            </w:r>
          </w:p>
        </w:tc>
      </w:tr>
      <w:tr w:rsidR="00261902" w14:paraId="6CD6EEBC" w14:textId="77777777" w:rsidTr="00261902">
        <w:trPr>
          <w:jc w:val="center"/>
        </w:trPr>
        <w:tc>
          <w:tcPr>
            <w:tcW w:w="1725" w:type="dxa"/>
          </w:tcPr>
          <w:p w14:paraId="6B68026E" w14:textId="1CBE37FB" w:rsidR="00261902" w:rsidRDefault="0052139A" w:rsidP="00261902">
            <w:pPr>
              <w:jc w:val="center"/>
            </w:pPr>
            <w:r>
              <w:t>J1*</w:t>
            </w:r>
          </w:p>
        </w:tc>
        <w:tc>
          <w:tcPr>
            <w:tcW w:w="4289" w:type="dxa"/>
          </w:tcPr>
          <w:p w14:paraId="10321832" w14:textId="19510326" w:rsidR="00261902" w:rsidRDefault="0052139A" w:rsidP="00261902">
            <w:r>
              <w:t>6-pin Header</w:t>
            </w:r>
          </w:p>
        </w:tc>
      </w:tr>
      <w:tr w:rsidR="0052139A" w14:paraId="5CDAF469" w14:textId="77777777" w:rsidTr="00261902">
        <w:trPr>
          <w:jc w:val="center"/>
        </w:trPr>
        <w:tc>
          <w:tcPr>
            <w:tcW w:w="1725" w:type="dxa"/>
          </w:tcPr>
          <w:p w14:paraId="5F5356C7" w14:textId="67425805" w:rsidR="0052139A" w:rsidRDefault="0052139A" w:rsidP="00261902">
            <w:pPr>
              <w:jc w:val="center"/>
            </w:pPr>
            <w:r>
              <w:t>L1</w:t>
            </w:r>
          </w:p>
        </w:tc>
        <w:tc>
          <w:tcPr>
            <w:tcW w:w="4289" w:type="dxa"/>
          </w:tcPr>
          <w:p w14:paraId="1B350A5B" w14:textId="4D069E17" w:rsidR="0052139A" w:rsidRDefault="0052139A" w:rsidP="00261902">
            <w:r>
              <w:t>162uH RF Coil (Magnet Wire)</w:t>
            </w:r>
          </w:p>
        </w:tc>
      </w:tr>
    </w:tbl>
    <w:p w14:paraId="0C918176" w14:textId="487654F3" w:rsidR="0075076C" w:rsidRDefault="0052139A" w:rsidP="00261902">
      <w:r>
        <w:tab/>
      </w:r>
      <w:r>
        <w:tab/>
        <w:t>* Optional components</w:t>
      </w:r>
      <w:bookmarkStart w:id="0" w:name="_GoBack"/>
      <w:bookmarkEnd w:id="0"/>
    </w:p>
    <w:sectPr w:rsidR="0075076C" w:rsidSect="00D755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02"/>
    <w:rsid w:val="00261902"/>
    <w:rsid w:val="0052139A"/>
    <w:rsid w:val="0075076C"/>
    <w:rsid w:val="00BB2454"/>
    <w:rsid w:val="00CD750F"/>
    <w:rsid w:val="00D7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5EF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Breidinger</dc:creator>
  <cp:keywords/>
  <dc:description/>
  <cp:lastModifiedBy>Nicolas Breidinger</cp:lastModifiedBy>
  <cp:revision>4</cp:revision>
  <dcterms:created xsi:type="dcterms:W3CDTF">2013-07-25T19:23:00Z</dcterms:created>
  <dcterms:modified xsi:type="dcterms:W3CDTF">2013-07-27T06:14:00Z</dcterms:modified>
</cp:coreProperties>
</file>